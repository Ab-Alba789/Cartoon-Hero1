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16A7" w14:textId="6D1780B8" w:rsidR="0097279A" w:rsidRPr="008A1E27" w:rsidRDefault="00C26E73" w:rsidP="008A1E27">
      <w:pPr>
        <w:pStyle w:val="Title"/>
      </w:pPr>
      <w:r>
        <w:pict w14:anchorId="685A590F">
          <v:group id="Group 37" o:spid="_x0000_s1038" alt="Colored rectangles used as header graphic" style="position:absolute;margin-left:0;margin-top:0;width:612pt;height:118.35pt;z-index:-251648512;mso-position-horizontal-relative:page;mso-position-vertical-relative:page" coordsize="1224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">
            <v:rect id="Rectangle 15" o:spid="_x0000_s1039" style="position:absolute;width:1224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" fillcolor="#28350f [1604]" stroked="f" strokecolor="#4a7ebb" strokeweight="1.5pt">
              <v:shadow opacity="22938f" offset="0"/>
              <v:textbox inset=",7.2pt,,7.2pt"/>
            </v:rect>
            <v:rect id="Rectangle 18" o:spid="_x0000_s1040" style="position:absolute;top:2151;width:12240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" fillcolor="#edad34 [3206]" stroked="f" strokecolor="#4a7ebb" strokeweight="1.5pt">
              <v:shadow opacity="22938f" offset="0"/>
              <v:textbox inset=",7.2pt,,7.2pt"/>
            </v:rect>
            <w10:wrap anchorx="page" anchory="page"/>
            <w10:anchorlock/>
          </v:group>
        </w:pict>
      </w:r>
      <w:r>
        <w:pict w14:anchorId="500CA631">
          <v:group id="Group 36" o:spid="_x0000_s1027" alt="Tent graphic" style="position:absolute;margin-left:414pt;margin-top:34.55pt;width:159pt;height:107pt;z-index:251669504;mso-position-horizontal-relative:page;mso-position-vertical-relative:page" coordorigin="8210,686" coordsize="3180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">
            <v:group id="Group 34" o:spid="_x0000_s1028" style="position:absolute;left:8210;top:686;width:3180;height:2140" coordorigin="8670,461" coordsize="3180,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8" o:spid="_x0000_s1029" type="#_x0000_t7" style="position:absolute;left:8670;top:461;width:1808;height:2140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" adj="9497" fillcolor="white [3212]" stroked="f" strokecolor="#4a7ebb" strokeweight="1.5pt">
                <v:shadow opacity="22938f" offset="0"/>
                <v:textbox inset=",7.2pt,,7.2pt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0" o:spid="_x0000_s1030" type="#_x0000_t5" style="position:absolute;left:9475;top:648;width:237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" fillcolor="white [3212]" stroked="f" strokecolor="#4a7ebb" strokeweight="1.5pt">
                <v:shadow opacity="22938f" offset="0"/>
                <v:textbox inset=",7.2pt,,7.2pt"/>
              </v:shape>
              <v:shape id="AutoShape 32" o:spid="_x0000_s1031" type="#_x0000_t5" style="position:absolute;left:10941;top:936;width:672;height:1356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" adj="21600" fillcolor="white [3212]" stroked="f" strokecolor="#28350f [1604]" strokeweight="1.5pt">
                <v:shadow opacity="22938f" offset="0"/>
                <v:textbox inset=",7.2pt,,7.2pt"/>
              </v:shape>
            </v:group>
            <v:group id="Group 35" o:spid="_x0000_s1032" style="position:absolute;left:8497;top:815;width:2551;height:1725" coordorigin="8942,1620" coordsize="2551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shape id="AutoShape 21" o:spid="_x0000_s1033" type="#_x0000_t7" style="position:absolute;left:8942;top:1620;width:1450;height:1716;rotation:7344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" adj="9380" fillcolor="#3d5017 [2404]" stroked="f" strokecolor="#4a7ebb" strokeweight="1.5pt">
                <v:shadow opacity="22938f" offset="0"/>
                <v:textbox inset=",7.2pt,,7.2pt"/>
              </v:shape>
              <v:group id="Group 22" o:spid="_x0000_s1034" style="position:absolute;left:9588;top:1775;width:1905;height:1570" coordorigin="5220,700" coordsize="190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AutoShape 23" o:spid="_x0000_s1035" type="#_x0000_t5" style="position:absolute;left:5220;top:700;width:1905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" fillcolor="#526c1f [3204]" stroked="f" strokecolor="#4a7ebb" strokeweight="1.5pt">
                  <v:shadow opacity="22938f" offset="0"/>
                  <v:textbox inset=",7.2pt,,7.2pt"/>
                </v:shape>
                <v:shape id="AutoShape 24" o:spid="_x0000_s1036" type="#_x0000_t5" style="position:absolute;left:6170;top:1320;width:705;height:9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" adj="21600" fillcolor="#28350f [1604]" stroked="f" strokecolor="#4a7ebb" strokeweight="1.5pt">
                  <v:shadow opacity="22938f" offset="0"/>
                  <v:textbox inset=",7.2pt,,7.2pt"/>
                </v:shape>
                <v:shape id="AutoShape 25" o:spid="_x0000_s1037" type="#_x0000_t5" style="position:absolute;left:6488;top:1096;width:539;height:1087;rotation:240984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" adj="21600" fillcolor="white [3212]" strokecolor="#28350f [1604]" strokeweight="1.5pt">
                  <v:shadow opacity="22938f" offset="0"/>
                  <v:textbox inset=",7.2pt,,7.2pt"/>
                </v:shape>
              </v:group>
            </v:group>
            <w10:wrap anchorx="page" anchory="page"/>
            <w10:anchorlock/>
          </v:group>
        </w:pict>
      </w:r>
      <w:r>
        <w:pict w14:anchorId="218B67CE">
          <v:shape id="AutoShape 10" o:spid="_x0000_s1026" type="#_x0000_t7" alt="Abstract background shape" style="position:absolute;margin-left:-80.6pt;margin-top:-49.85pt;width:178.55pt;height:214.55pt;rotation:734440fd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" adj="9497" fillcolor="#526c1f [3204]" stroked="f" strokecolor="#4a7ebb" strokeweight="1.5pt">
            <v:shadow opacity="22938f" offset="0"/>
            <v:textbox inset=",7.2pt,,7.2pt"/>
            <w10:wrap anchorx="page" anchory="page"/>
            <w10:anchorlock/>
          </v:shape>
        </w:pict>
      </w:r>
      <w:r w:rsidR="00650954">
        <w:t>Hero CSS</w:t>
      </w:r>
      <w:r w:rsidR="0097279A" w:rsidRPr="008A1E27">
        <w:t xml:space="preserve"> </w:t>
      </w:r>
      <w:r w:rsidR="006C2B5A" w:rsidRPr="008A1E27">
        <w:t>C</w:t>
      </w:r>
      <w:r w:rsidR="0097279A" w:rsidRPr="008A1E27">
        <w:t>hecklist</w:t>
      </w:r>
    </w:p>
    <w:p w14:paraId="5202AA48" w14:textId="77777777" w:rsidR="00AE1950" w:rsidRDefault="00AE1950" w:rsidP="00F431DF">
      <w:pPr>
        <w:pStyle w:val="Heading1"/>
        <w:sectPr w:rsidR="00AE1950" w:rsidSect="004A532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648" w:left="1800" w:header="706" w:footer="576" w:gutter="0"/>
          <w:cols w:space="708"/>
          <w:titlePg/>
          <w:docGrid w:linePitch="360"/>
        </w:sectPr>
      </w:pPr>
    </w:p>
    <w:p w14:paraId="4B4B6D0A" w14:textId="7261EA10" w:rsidR="0097279A" w:rsidRPr="008A1E27" w:rsidRDefault="00A83061" w:rsidP="00F431DF">
      <w:pPr>
        <w:pStyle w:val="Heading1noline"/>
      </w:pPr>
      <w:r>
        <w:t>Wonder Woman</w:t>
      </w:r>
    </w:p>
    <w:p w14:paraId="27A2ED27" w14:textId="7DC696F7" w:rsidR="0097279A" w:rsidRPr="00F431DF" w:rsidRDefault="003B395E" w:rsidP="00F431DF">
      <w:pPr>
        <w:pStyle w:val="checkboxindent"/>
      </w:pPr>
      <w:r>
        <w:rPr>
          <w:rFonts w:ascii="MS Gothic" w:eastAsia="MS Gothic" w:hAnsi="MS Gothic" w:hint="eastAsia"/>
        </w:rPr>
        <w:t>☐</w:t>
      </w:r>
      <w:r w:rsidR="001543E2" w:rsidRPr="00F431DF">
        <w:tab/>
      </w:r>
      <w:r w:rsidR="00A83061">
        <w:t>Font 1</w:t>
      </w:r>
    </w:p>
    <w:p w14:paraId="3070C6D0" w14:textId="1896BD2F" w:rsidR="0097279A" w:rsidRPr="00F431DF" w:rsidRDefault="00F431DF" w:rsidP="00F431DF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="004842D4" w:rsidRPr="00F431DF">
        <w:tab/>
      </w:r>
      <w:r w:rsidR="00A83061">
        <w:t>Font 2</w:t>
      </w:r>
    </w:p>
    <w:p w14:paraId="7187E4A3" w14:textId="0D90B77A" w:rsidR="001543E2" w:rsidRPr="00F431DF" w:rsidRDefault="00650954" w:rsidP="00F431DF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1543E2" w:rsidRPr="00F431DF">
        <w:tab/>
      </w:r>
      <w:r w:rsidR="00A83061">
        <w:t>Pic 1</w:t>
      </w:r>
    </w:p>
    <w:p w14:paraId="055B4192" w14:textId="4C13369C" w:rsidR="0097279A" w:rsidRPr="00F431DF" w:rsidRDefault="00650954" w:rsidP="00F431DF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1543E2" w:rsidRPr="00F431DF">
        <w:tab/>
      </w:r>
      <w:r w:rsidR="00A83061">
        <w:t>pic 2</w:t>
      </w:r>
    </w:p>
    <w:p w14:paraId="18EF375D" w14:textId="60F5BC1C" w:rsidR="00D75022" w:rsidRPr="00F431DF" w:rsidRDefault="00F431DF" w:rsidP="00F431DF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="001543E2" w:rsidRPr="00F431DF">
        <w:tab/>
      </w:r>
      <w:r w:rsidR="00A83061">
        <w:t>Color 1</w:t>
      </w:r>
      <w:r w:rsidR="00F53515">
        <w:t xml:space="preserve"> #f8d90f  #af261c</w:t>
      </w:r>
    </w:p>
    <w:p w14:paraId="2C2B9C8A" w14:textId="29514D33" w:rsidR="00D75022" w:rsidRPr="00F431DF" w:rsidRDefault="00F431DF" w:rsidP="00F431DF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="001543E2" w:rsidRPr="00F431DF">
        <w:tab/>
      </w:r>
      <w:r w:rsidR="00A83061">
        <w:t>Color 2</w:t>
      </w:r>
      <w:r w:rsidR="00F53515">
        <w:t xml:space="preserve"> #2a4a8b</w:t>
      </w:r>
    </w:p>
    <w:p w14:paraId="202124FD" w14:textId="6DD62C7B" w:rsidR="0097279A" w:rsidRPr="008A1E27" w:rsidRDefault="00A83061" w:rsidP="00F431DF">
      <w:pPr>
        <w:pStyle w:val="Heading1"/>
      </w:pPr>
      <w:r>
        <w:t>Superman</w:t>
      </w:r>
    </w:p>
    <w:p w14:paraId="2D0D9956" w14:textId="14B24637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7DC055E6" w14:textId="66F08A96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56AC5AB4" w14:textId="6EC57C4E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1</w:t>
      </w:r>
    </w:p>
    <w:p w14:paraId="2D2098DD" w14:textId="390BACAC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2</w:t>
      </w:r>
    </w:p>
    <w:p w14:paraId="56951839" w14:textId="1DCEDA49" w:rsidR="00A83061" w:rsidRPr="00F431DF" w:rsidRDefault="001F10B0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Color 1</w:t>
      </w:r>
      <w:r w:rsidR="00650954">
        <w:t xml:space="preserve"> #ac0e28</w:t>
      </w:r>
    </w:p>
    <w:p w14:paraId="30CF168E" w14:textId="4364BEBC" w:rsidR="00A83061" w:rsidRPr="00F431DF" w:rsidRDefault="001F10B0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Color 2</w:t>
      </w:r>
      <w:r w:rsidR="00650954">
        <w:t xml:space="preserve"> #013766</w:t>
      </w:r>
    </w:p>
    <w:p w14:paraId="52029E91" w14:textId="4BD29D58" w:rsidR="00A83061" w:rsidRDefault="00A83061" w:rsidP="00F431DF">
      <w:pPr>
        <w:pStyle w:val="Heading1"/>
      </w:pPr>
      <w:r>
        <w:t>Robin</w:t>
      </w:r>
    </w:p>
    <w:p w14:paraId="32E8BD55" w14:textId="4DCAD6C5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25B439E0" w14:textId="6E1C7456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0E1D119B" w14:textId="17570B51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1</w:t>
      </w:r>
    </w:p>
    <w:p w14:paraId="0C3928E0" w14:textId="2B9CA322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2</w:t>
      </w:r>
    </w:p>
    <w:p w14:paraId="07E1CA62" w14:textId="732FD8DA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69EB077E" w14:textId="46775ADF" w:rsidR="00A83061" w:rsidRPr="00A83061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1832D170" w14:textId="62E986C7" w:rsidR="0097279A" w:rsidRDefault="00A83061" w:rsidP="00F431DF">
      <w:pPr>
        <w:pStyle w:val="Heading1"/>
      </w:pPr>
      <w:r>
        <w:t>Nightwing</w:t>
      </w:r>
    </w:p>
    <w:p w14:paraId="150FDDD0" w14:textId="4A4D6C95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1CBD2D36" w14:textId="01769BCE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207C3062" w14:textId="55EDD54B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1</w:t>
      </w:r>
    </w:p>
    <w:p w14:paraId="5758E92E" w14:textId="34A10989" w:rsidR="00A83061" w:rsidRPr="00F431DF" w:rsidRDefault="00650954" w:rsidP="00A83061">
      <w:pPr>
        <w:pStyle w:val="checkboxindent"/>
      </w:pPr>
      <w:r>
        <w:rPr>
          <w:rFonts w:ascii="MS Gothic" w:eastAsia="MS Gothic" w:hAnsi="MS Gothic" w:hint="eastAsia"/>
        </w:rPr>
        <w:t>☒</w:t>
      </w:r>
      <w:r w:rsidR="00A83061" w:rsidRPr="00F431DF">
        <w:tab/>
      </w:r>
      <w:r w:rsidR="00A83061">
        <w:t>pic 2</w:t>
      </w:r>
    </w:p>
    <w:p w14:paraId="08F671CA" w14:textId="2F03D9A5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33E468D2" w14:textId="3F14042F" w:rsidR="00A83061" w:rsidRPr="00A83061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79291CA9" w14:textId="2900861E" w:rsidR="0097279A" w:rsidRPr="001D37D3" w:rsidRDefault="00A83061" w:rsidP="00F431DF">
      <w:pPr>
        <w:pStyle w:val="Heading1"/>
      </w:pPr>
      <w:r>
        <w:t>Green Lantern</w:t>
      </w:r>
    </w:p>
    <w:p w14:paraId="0AD6D47E" w14:textId="4F654A9F" w:rsidR="00A83061" w:rsidRPr="00F431DF" w:rsidRDefault="00A83061" w:rsidP="00A83061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6EA2A04A" w14:textId="5C102B60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6FEC31C3" w14:textId="6F133989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533E01D8" w14:textId="39D7A605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0CD9ACFD" w14:textId="7B1FC6DF" w:rsidR="00A83061" w:rsidRPr="00F431DF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15CE2082" w14:textId="1605FC83" w:rsidR="00A83061" w:rsidRDefault="00A83061" w:rsidP="00A83061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10F3D5CD" w14:textId="755DC993" w:rsidR="00A83061" w:rsidRDefault="00A83061" w:rsidP="00A83061">
      <w:pPr>
        <w:pStyle w:val="checkboxindent"/>
      </w:pPr>
    </w:p>
    <w:p w14:paraId="02B641AA" w14:textId="43B76890" w:rsidR="00A83061" w:rsidRDefault="00A83061" w:rsidP="00A83061">
      <w:pPr>
        <w:pStyle w:val="Heading1"/>
      </w:pPr>
      <w:r>
        <w:t>Louis Lane</w:t>
      </w:r>
    </w:p>
    <w:p w14:paraId="3C9CBF31" w14:textId="16D75E35" w:rsidR="00491AE7" w:rsidRPr="00F431DF" w:rsidRDefault="00491AE7" w:rsidP="00491AE7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645F8FFE" w14:textId="159C5C36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4123F145" w14:textId="1C5070B6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1AEBB06C" w14:textId="3E8DE145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5EDBD63B" w14:textId="556F6CC7" w:rsidR="00491AE7" w:rsidRPr="00F431DF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32B67BB6" w14:textId="13F4C1E5" w:rsidR="00491AE7" w:rsidRDefault="00491AE7" w:rsidP="00491AE7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02058F79" w14:textId="2DCE3E2F" w:rsidR="00650954" w:rsidRDefault="00650954" w:rsidP="00491AE7">
      <w:pPr>
        <w:pStyle w:val="checkboxindent"/>
      </w:pPr>
    </w:p>
    <w:p w14:paraId="627A9EBB" w14:textId="7D00DBC9" w:rsidR="00650954" w:rsidRPr="001D37D3" w:rsidRDefault="00650954" w:rsidP="00650954">
      <w:pPr>
        <w:pStyle w:val="Heading1"/>
      </w:pPr>
      <w:r>
        <w:t xml:space="preserve">Aquaman </w:t>
      </w:r>
    </w:p>
    <w:p w14:paraId="5C346E5C" w14:textId="77777777" w:rsidR="00650954" w:rsidRPr="00F431DF" w:rsidRDefault="00650954" w:rsidP="00491AE7">
      <w:pPr>
        <w:pStyle w:val="checkboxindent"/>
      </w:pPr>
    </w:p>
    <w:p w14:paraId="3BB2AF56" w14:textId="5F0DB9F2" w:rsidR="00650954" w:rsidRPr="00F431DF" w:rsidRDefault="00650954" w:rsidP="00650954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50FD4D4F" w14:textId="519E746B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208BAC17" w14:textId="451B8EDC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2955A069" w14:textId="2551D550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54F79C82" w14:textId="1BCFE749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3A3C0231" w14:textId="49426D27" w:rsidR="00650954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6E333A45" w14:textId="77777777" w:rsidR="00491AE7" w:rsidRPr="00491AE7" w:rsidRDefault="00491AE7" w:rsidP="00491AE7"/>
    <w:p w14:paraId="0EA5DC02" w14:textId="7E17D1FA" w:rsidR="00650954" w:rsidRPr="001D37D3" w:rsidRDefault="00650954" w:rsidP="00650954">
      <w:pPr>
        <w:pStyle w:val="Heading1"/>
      </w:pPr>
      <w:r>
        <w:t>Cyborg</w:t>
      </w:r>
    </w:p>
    <w:p w14:paraId="2A0AFDC5" w14:textId="77777777" w:rsidR="00A83061" w:rsidRPr="00F431DF" w:rsidRDefault="00A83061" w:rsidP="00A83061">
      <w:pPr>
        <w:pStyle w:val="checkboxindent"/>
      </w:pPr>
    </w:p>
    <w:p w14:paraId="49BA320B" w14:textId="60AC9A1F" w:rsidR="00650954" w:rsidRPr="00F431DF" w:rsidRDefault="00650954" w:rsidP="00650954">
      <w:pPr>
        <w:pStyle w:val="checkboxindent"/>
      </w:pPr>
      <w:r>
        <w:rPr>
          <w:rFonts w:ascii="MS Gothic" w:eastAsia="MS Gothic" w:hAnsi="MS Gothic" w:hint="eastAsia"/>
        </w:rPr>
        <w:t>☐</w:t>
      </w:r>
      <w:r w:rsidRPr="00F431DF">
        <w:tab/>
      </w:r>
      <w:r>
        <w:t>Font 1</w:t>
      </w:r>
    </w:p>
    <w:p w14:paraId="071EA2B9" w14:textId="5F46D6A7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Font 2</w:t>
      </w:r>
    </w:p>
    <w:p w14:paraId="3D5534B3" w14:textId="76129E77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1</w:t>
      </w:r>
    </w:p>
    <w:p w14:paraId="08D3984A" w14:textId="1FD308D9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pic 2</w:t>
      </w:r>
    </w:p>
    <w:p w14:paraId="3885F985" w14:textId="643FCD86" w:rsidR="00650954" w:rsidRPr="00F431DF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1</w:t>
      </w:r>
    </w:p>
    <w:p w14:paraId="06C2245C" w14:textId="36171EFB" w:rsidR="00650954" w:rsidRDefault="00650954" w:rsidP="00650954">
      <w:pPr>
        <w:pStyle w:val="checkboxindent"/>
      </w:pPr>
      <w:r w:rsidRPr="00F431DF">
        <w:rPr>
          <w:rFonts w:ascii="Segoe UI Symbol" w:hAnsi="Segoe UI Symbol" w:cs="Segoe UI Symbol"/>
        </w:rPr>
        <w:t>☐</w:t>
      </w:r>
      <w:r w:rsidRPr="00F431DF">
        <w:tab/>
      </w:r>
      <w:r>
        <w:t>Color 2</w:t>
      </w:r>
    </w:p>
    <w:p w14:paraId="63A738B4" w14:textId="1425ECE4" w:rsidR="00D7764D" w:rsidRPr="001D37D3" w:rsidRDefault="00D7764D" w:rsidP="00F431DF">
      <w:pPr>
        <w:pStyle w:val="checkboxindent"/>
      </w:pPr>
    </w:p>
    <w:sectPr w:rsidR="00D7764D" w:rsidRPr="001D37D3" w:rsidSect="004A5320">
      <w:type w:val="continuous"/>
      <w:pgSz w:w="12240" w:h="15840"/>
      <w:pgMar w:top="720" w:right="720" w:bottom="648" w:left="1800" w:header="70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59FF2" w14:textId="77777777" w:rsidR="00A043A7" w:rsidRDefault="00A043A7" w:rsidP="002E635C">
      <w:r>
        <w:separator/>
      </w:r>
    </w:p>
  </w:endnote>
  <w:endnote w:type="continuationSeparator" w:id="0">
    <w:p w14:paraId="703BF42C" w14:textId="77777777" w:rsidR="00A043A7" w:rsidRDefault="00A043A7" w:rsidP="002E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3179" w14:textId="77777777" w:rsidR="003B395E" w:rsidRDefault="003B3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80BF" w14:textId="4ABF4092" w:rsidR="007B6638" w:rsidRDefault="00C26E73">
    <w:pPr>
      <w:pStyle w:val="Footer"/>
    </w:pPr>
    <w:r>
      <w:rPr>
        <w:noProof/>
      </w:rPr>
      <w:pict w14:anchorId="28BF3775">
        <v:rect id="Rectangle 4" o:spid="_x0000_s2052" alt="Page border" style="position:absolute;margin-left:-13pt;margin-top:781pt;width:631pt;height:30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" fillcolor="#edad34 [3206]" stroked="f" strokecolor="#4a7ebb" strokeweight="1.5pt">
          <v:shadow opacity="22938f" offset="0"/>
          <v:textbox inset=",7.2pt,,7.2pt"/>
          <w10:wrap anchorx="page" anchory="page"/>
          <w10:anchorlock/>
        </v:rect>
      </w:pict>
    </w:r>
    <w:r>
      <w:rPr>
        <w:noProof/>
      </w:rPr>
      <w:pict w14:anchorId="5DC6A626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AutoShape 3" o:spid="_x0000_s2051" type="#_x0000_t7" alt="Triangular footer graphic" style="position:absolute;margin-left:576.9pt;margin-top:600.45pt;width:178.55pt;height:214.55pt;rotation:734440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" adj="9497" fillcolor="#526c1f [3204]" stroked="f" strokecolor="#4a7ebb" strokeweight="1.5pt">
          <v:shadow opacity="22938f" offset="0"/>
          <v:textbox inset=",7.2pt,,7.2pt"/>
          <w10:wrap anchorx="page" anchory="page"/>
          <w10:anchorlock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F47C" w14:textId="7AD73B4E" w:rsidR="007B6638" w:rsidRDefault="00C26E73">
    <w:pPr>
      <w:pStyle w:val="Footer"/>
    </w:pPr>
    <w:r>
      <w:rPr>
        <w:noProof/>
      </w:rPr>
      <w:pict w14:anchorId="7847F036">
        <v:rect id="Rectangle 2" o:spid="_x0000_s2050" alt="Page border" style="position:absolute;margin-left:-13pt;margin-top:781pt;width:631pt;height:3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" fillcolor="#edad34 [3206]" stroked="f" strokecolor="#4a7ebb" strokeweight="1.5pt">
          <v:shadow opacity="22938f" offset="0"/>
          <v:textbox inset=",7.2pt,,7.2pt"/>
          <w10:wrap anchorx="page" anchory="page"/>
          <w10:anchorlock/>
        </v:rect>
      </w:pict>
    </w:r>
    <w:r>
      <w:rPr>
        <w:noProof/>
      </w:rPr>
      <w:pict w14:anchorId="6ED7C334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AutoShape 1" o:spid="_x0000_s2049" type="#_x0000_t7" alt="Abstract footer design" style="position:absolute;margin-left:576.9pt;margin-top:600.45pt;width:178.55pt;height:214.55pt;rotation:734440fd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" adj="9497" fillcolor="#526c1f [3204]" stroked="f" strokecolor="#4a7ebb" strokeweight="1.5pt">
          <v:shadow opacity="22938f" offset="0"/>
          <v:textbox inset=",7.2pt,,7.2pt"/>
          <w10:wrap anchorx="page"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DAF7" w14:textId="77777777" w:rsidR="00A043A7" w:rsidRDefault="00A043A7" w:rsidP="002E635C">
      <w:r>
        <w:separator/>
      </w:r>
    </w:p>
  </w:footnote>
  <w:footnote w:type="continuationSeparator" w:id="0">
    <w:p w14:paraId="50BC2192" w14:textId="77777777" w:rsidR="00A043A7" w:rsidRDefault="00A043A7" w:rsidP="002E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23DDE" w14:textId="77777777" w:rsidR="003B395E" w:rsidRDefault="003B3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FF0C" w14:textId="20107217" w:rsidR="007B6638" w:rsidRDefault="00C26E73" w:rsidP="007B6638">
    <w:pPr>
      <w:pStyle w:val="Header"/>
      <w:rPr>
        <w:color w:val="526C1F" w:themeColor="accent1"/>
      </w:rPr>
    </w:pPr>
    <w:r>
      <w:pict w14:anchorId="77660666"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AutoShape 5" o:spid="_x0000_s2053" type="#_x0000_t7" alt="Triangual header graphic" style="position:absolute;left:0;text-align:left;margin-left:-102pt;margin-top:-95pt;width:178.55pt;height:214.55pt;rotation:73444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" adj="9497" fillcolor="#526c1f [3204]" stroked="f" strokecolor="#4a7ebb" strokeweight="1.5pt">
          <v:shadow opacity="22938f" offset="0"/>
          <v:textbox inset=",7.2pt,,7.2pt"/>
          <w10:wrap anchorx="page" anchory="page"/>
          <w10:anchorlock/>
        </v:shape>
      </w:pict>
    </w:r>
    <w:r w:rsidR="007B6638" w:rsidRPr="007B6638">
      <w:rPr>
        <w:color w:val="526C1F" w:themeColor="accent1"/>
      </w:rPr>
      <w:t xml:space="preserve">Page </w:t>
    </w:r>
    <w:r w:rsidR="00976A1E">
      <w:fldChar w:fldCharType="begin"/>
    </w:r>
    <w:r w:rsidR="00976A1E">
      <w:instrText xml:space="preserve"> PAGE  \* MERGEFORMAT </w:instrText>
    </w:r>
    <w:r w:rsidR="00976A1E">
      <w:fldChar w:fldCharType="separate"/>
    </w:r>
    <w:r w:rsidR="00A177C8" w:rsidRPr="00A177C8">
      <w:rPr>
        <w:color w:val="526C1F" w:themeColor="accent1"/>
      </w:rPr>
      <w:t>2</w:t>
    </w:r>
    <w:r w:rsidR="00976A1E">
      <w:rPr>
        <w:color w:val="526C1F" w:themeColor="accent1"/>
      </w:rPr>
      <w:fldChar w:fldCharType="end"/>
    </w:r>
  </w:p>
  <w:p w14:paraId="32FF60CD" w14:textId="77777777" w:rsidR="007B6638" w:rsidRDefault="007B6638" w:rsidP="007B6638">
    <w:pPr>
      <w:pStyle w:val="Header"/>
      <w:rPr>
        <w:color w:val="526C1F" w:themeColor="accent1"/>
      </w:rPr>
    </w:pPr>
  </w:p>
  <w:p w14:paraId="0A317277" w14:textId="77777777" w:rsidR="007B6638" w:rsidRPr="007B6638" w:rsidRDefault="007B6638" w:rsidP="007B6638">
    <w:pPr>
      <w:pStyle w:val="Header"/>
      <w:rPr>
        <w:color w:val="526C1F" w:themeColor="accen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B25D" w14:textId="77777777" w:rsidR="003B395E" w:rsidRDefault="003B3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91C5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C7246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47933D3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3500F"/>
    <w:multiLevelType w:val="multilevel"/>
    <w:tmpl w:val="2242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F37CE"/>
    <w:multiLevelType w:val="multilevel"/>
    <w:tmpl w:val="0DA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C62"/>
    <w:multiLevelType w:val="multilevel"/>
    <w:tmpl w:val="0002AE88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B0EA8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F7D78"/>
    <w:multiLevelType w:val="multilevel"/>
    <w:tmpl w:val="7E1ED5F4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2912"/>
    <w:multiLevelType w:val="multilevel"/>
    <w:tmpl w:val="8A48764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6E59"/>
    <w:multiLevelType w:val="multilevel"/>
    <w:tmpl w:val="0DF01C5C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E7D55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F27EB"/>
    <w:multiLevelType w:val="multilevel"/>
    <w:tmpl w:val="46CA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422728"/>
    <w:multiLevelType w:val="multilevel"/>
    <w:tmpl w:val="B29CA176"/>
    <w:lvl w:ilvl="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4">
      <o:colormru v:ext="edit" colors="#5c811f,#4a7018,#486c17,#1f6e5e,#1a5a58,#164846,#597d1e,#587a1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061"/>
    <w:rsid w:val="00032741"/>
    <w:rsid w:val="00073EB8"/>
    <w:rsid w:val="000D7E3C"/>
    <w:rsid w:val="000E59D4"/>
    <w:rsid w:val="0015171B"/>
    <w:rsid w:val="001543E2"/>
    <w:rsid w:val="001D37D3"/>
    <w:rsid w:val="001F0071"/>
    <w:rsid w:val="001F10B0"/>
    <w:rsid w:val="00250EAB"/>
    <w:rsid w:val="00252167"/>
    <w:rsid w:val="002D0FAA"/>
    <w:rsid w:val="002D3221"/>
    <w:rsid w:val="002E6286"/>
    <w:rsid w:val="002E635C"/>
    <w:rsid w:val="00354212"/>
    <w:rsid w:val="00357F1D"/>
    <w:rsid w:val="003B395E"/>
    <w:rsid w:val="003C5653"/>
    <w:rsid w:val="00480F8F"/>
    <w:rsid w:val="004842D4"/>
    <w:rsid w:val="00491AE7"/>
    <w:rsid w:val="004A5320"/>
    <w:rsid w:val="004B708C"/>
    <w:rsid w:val="004E6F3C"/>
    <w:rsid w:val="00587761"/>
    <w:rsid w:val="006253F7"/>
    <w:rsid w:val="00644264"/>
    <w:rsid w:val="00650954"/>
    <w:rsid w:val="00687659"/>
    <w:rsid w:val="006C2B5A"/>
    <w:rsid w:val="006D0BD3"/>
    <w:rsid w:val="006D2FA5"/>
    <w:rsid w:val="00710724"/>
    <w:rsid w:val="007515D7"/>
    <w:rsid w:val="007B6638"/>
    <w:rsid w:val="00801BAF"/>
    <w:rsid w:val="008167A2"/>
    <w:rsid w:val="008A1E27"/>
    <w:rsid w:val="008A7BCF"/>
    <w:rsid w:val="008C2DE7"/>
    <w:rsid w:val="00900637"/>
    <w:rsid w:val="009267BE"/>
    <w:rsid w:val="0093563E"/>
    <w:rsid w:val="0097279A"/>
    <w:rsid w:val="00976A1E"/>
    <w:rsid w:val="00982D4B"/>
    <w:rsid w:val="009F137A"/>
    <w:rsid w:val="009F5C48"/>
    <w:rsid w:val="00A043A7"/>
    <w:rsid w:val="00A177C8"/>
    <w:rsid w:val="00A376AC"/>
    <w:rsid w:val="00A83061"/>
    <w:rsid w:val="00A944FF"/>
    <w:rsid w:val="00A95DBE"/>
    <w:rsid w:val="00AE1950"/>
    <w:rsid w:val="00B06F51"/>
    <w:rsid w:val="00B12637"/>
    <w:rsid w:val="00B95D0D"/>
    <w:rsid w:val="00BB1028"/>
    <w:rsid w:val="00BC007B"/>
    <w:rsid w:val="00BF1BA9"/>
    <w:rsid w:val="00BF79A1"/>
    <w:rsid w:val="00C10FCC"/>
    <w:rsid w:val="00C26E73"/>
    <w:rsid w:val="00CE28E4"/>
    <w:rsid w:val="00CE690D"/>
    <w:rsid w:val="00D75022"/>
    <w:rsid w:val="00D7764D"/>
    <w:rsid w:val="00DC7D3C"/>
    <w:rsid w:val="00DD087E"/>
    <w:rsid w:val="00E103B6"/>
    <w:rsid w:val="00E3397F"/>
    <w:rsid w:val="00E528BC"/>
    <w:rsid w:val="00E70379"/>
    <w:rsid w:val="00E85144"/>
    <w:rsid w:val="00F035A0"/>
    <w:rsid w:val="00F07BEC"/>
    <w:rsid w:val="00F11371"/>
    <w:rsid w:val="00F431DF"/>
    <w:rsid w:val="00F53515"/>
    <w:rsid w:val="00F730C0"/>
    <w:rsid w:val="00FB6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5c811f,#4a7018,#486c17,#1f6e5e,#1a5a58,#164846,#597d1e,#587a1e"/>
    </o:shapedefaults>
    <o:shapelayout v:ext="edit">
      <o:idmap v:ext="edit" data="1"/>
    </o:shapelayout>
  </w:shapeDefaults>
  <w:decimalSymbol w:val="."/>
  <w:listSeparator w:val=","/>
  <w14:docId w14:val="72C289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6AC"/>
    <w:pPr>
      <w:spacing w:before="60" w:after="60"/>
    </w:pPr>
    <w:rPr>
      <w:color w:val="411E11" w:themeColor="text1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1DF"/>
    <w:pPr>
      <w:keepNext/>
      <w:keepLines/>
      <w:pBdr>
        <w:top w:val="single" w:sz="18" w:space="1" w:color="EDAD34" w:themeColor="accent3"/>
      </w:pBdr>
      <w:spacing w:before="240"/>
      <w:outlineLvl w:val="0"/>
    </w:pPr>
    <w:rPr>
      <w:rFonts w:asciiTheme="majorHAnsi" w:eastAsiaTheme="majorEastAsia" w:hAnsiTheme="majorHAnsi" w:cstheme="majorBidi"/>
      <w:b/>
      <w:bCs/>
      <w:color w:val="526C1F" w:themeColor="accen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A1E27"/>
    <w:pPr>
      <w:spacing w:before="0" w:after="1400"/>
      <w:contextualSpacing/>
    </w:pPr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1E27"/>
    <w:rPr>
      <w:rFonts w:asciiTheme="majorHAnsi" w:eastAsiaTheme="majorEastAsia" w:hAnsiTheme="majorHAnsi" w:cstheme="majorBidi"/>
      <w:noProof/>
      <w:color w:val="FFFFFF" w:themeColor="background1"/>
      <w:kern w:val="28"/>
      <w:sz w:val="60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31DF"/>
    <w:rPr>
      <w:rFonts w:asciiTheme="majorHAnsi" w:eastAsiaTheme="majorEastAsia" w:hAnsiTheme="majorHAnsi" w:cstheme="majorBidi"/>
      <w:b/>
      <w:bCs/>
      <w:color w:val="526C1F" w:themeColor="accent1"/>
      <w:sz w:val="28"/>
      <w:szCs w:val="32"/>
      <w:lang w:val="en-US"/>
    </w:rPr>
  </w:style>
  <w:style w:type="paragraph" w:customStyle="1" w:styleId="Heading1noline">
    <w:name w:val="Heading 1 no line"/>
    <w:basedOn w:val="Heading1"/>
    <w:rsid w:val="008A1E27"/>
    <w:pPr>
      <w:pBdr>
        <w:top w:val="none" w:sz="0" w:space="0" w:color="auto"/>
      </w:pBdr>
      <w:spacing w:before="0"/>
    </w:pPr>
  </w:style>
  <w:style w:type="paragraph" w:customStyle="1" w:styleId="checkboxindent">
    <w:name w:val="checkbox indent"/>
    <w:basedOn w:val="Normal"/>
    <w:qFormat/>
    <w:rsid w:val="00F431DF"/>
    <w:pPr>
      <w:spacing w:before="20" w:after="20"/>
      <w:ind w:left="272" w:hanging="272"/>
    </w:pPr>
  </w:style>
  <w:style w:type="paragraph" w:styleId="Header">
    <w:name w:val="header"/>
    <w:basedOn w:val="Normal"/>
    <w:link w:val="HeaderChar"/>
    <w:qFormat/>
    <w:rsid w:val="007B6638"/>
    <w:pPr>
      <w:tabs>
        <w:tab w:val="center" w:pos="4320"/>
        <w:tab w:val="right" w:pos="8640"/>
      </w:tabs>
      <w:spacing w:before="0" w:after="0"/>
      <w:jc w:val="right"/>
    </w:pPr>
    <w:rPr>
      <w:noProof/>
      <w:sz w:val="18"/>
    </w:rPr>
  </w:style>
  <w:style w:type="character" w:customStyle="1" w:styleId="HeaderChar">
    <w:name w:val="Header Char"/>
    <w:basedOn w:val="DefaultParagraphFont"/>
    <w:link w:val="Header"/>
    <w:rsid w:val="007B6638"/>
    <w:rPr>
      <w:noProof/>
      <w:color w:val="411E11" w:themeColor="text1"/>
      <w:sz w:val="18"/>
      <w:lang w:val="en-US"/>
    </w:rPr>
  </w:style>
  <w:style w:type="paragraph" w:styleId="Footer">
    <w:name w:val="footer"/>
    <w:basedOn w:val="Normal"/>
    <w:link w:val="FooterChar"/>
    <w:rsid w:val="007B663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7B6638"/>
    <w:rPr>
      <w:color w:val="411E11" w:themeColor="text1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am\AppData\Roaming\Microsoft\Templates\Cam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71">
      <a:dk1>
        <a:srgbClr val="411E11"/>
      </a:dk1>
      <a:lt1>
        <a:sysClr val="window" lastClr="FFFFFF"/>
      </a:lt1>
      <a:dk2>
        <a:srgbClr val="4C4C4C"/>
      </a:dk2>
      <a:lt2>
        <a:srgbClr val="EEECE1"/>
      </a:lt2>
      <a:accent1>
        <a:srgbClr val="526C1F"/>
      </a:accent1>
      <a:accent2>
        <a:srgbClr val="800000"/>
      </a:accent2>
      <a:accent3>
        <a:srgbClr val="EDAD34"/>
      </a:accent3>
      <a:accent4>
        <a:srgbClr val="BAA672"/>
      </a:accent4>
      <a:accent5>
        <a:srgbClr val="603A1B"/>
      </a:accent5>
      <a:accent6>
        <a:srgbClr val="51A09E"/>
      </a:accent6>
      <a:hlink>
        <a:srgbClr val="004080"/>
      </a:hlink>
      <a:folHlink>
        <a:srgbClr val="800000"/>
      </a:folHlink>
    </a:clrScheme>
    <a:fontScheme name="Urban">
      <a:majorFont>
        <a:latin typeface="Trebuchet MS"/>
        <a:ea typeface=""/>
        <a:cs typeface=""/>
        <a:font script="Jpan" typeface="ＭＳ ゴシック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7586C-531B-4CEA-99DD-3CEDE2E6B4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61FC328-AB4F-44E8-B0A9-DAB0500A9B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329DBD-8532-4CF4-9307-11E83DCB52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E5CFD-018D-46D7-AE8A-8D4DF7224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Camping checklist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2021-07-25T05:06:00Z</dcterms:created>
  <dcterms:modified xsi:type="dcterms:W3CDTF">2021-07-30T18:11:00Z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